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B4A" w:rsidRDefault="00A33D2F" w:rsidP="00A33D2F">
      <w:pPr>
        <w:pStyle w:val="Title"/>
      </w:pPr>
      <w:r>
        <w:t>2012 PISA Math Subset File Codebook</w:t>
      </w:r>
    </w:p>
    <w:p w:rsidR="00A33D2F" w:rsidRDefault="00A33D2F" w:rsidP="00A33D2F">
      <w:r>
        <w:t>CNT: Country</w:t>
      </w:r>
    </w:p>
    <w:p w:rsidR="00A33D2F" w:rsidRDefault="00A33D2F" w:rsidP="00A33D2F">
      <w:pPr>
        <w:pStyle w:val="ListParagraph"/>
        <w:numPr>
          <w:ilvl w:val="0"/>
          <w:numId w:val="1"/>
        </w:numPr>
      </w:pPr>
      <w:r>
        <w:t>USA = USA</w:t>
      </w:r>
    </w:p>
    <w:p w:rsidR="00A33D2F" w:rsidRDefault="00A33D2F" w:rsidP="00A33D2F">
      <w:pPr>
        <w:pStyle w:val="ListParagraph"/>
        <w:numPr>
          <w:ilvl w:val="0"/>
          <w:numId w:val="1"/>
        </w:numPr>
      </w:pPr>
      <w:r>
        <w:t>Canada = CAN</w:t>
      </w:r>
    </w:p>
    <w:p w:rsidR="00A33D2F" w:rsidRDefault="00A33D2F" w:rsidP="00A33D2F">
      <w:pPr>
        <w:pStyle w:val="ListParagraph"/>
        <w:numPr>
          <w:ilvl w:val="0"/>
          <w:numId w:val="1"/>
        </w:numPr>
      </w:pPr>
      <w:r>
        <w:t>Jordan = JOR</w:t>
      </w:r>
    </w:p>
    <w:p w:rsidR="00A33D2F" w:rsidRDefault="00A33D2F" w:rsidP="00A33D2F">
      <w:pPr>
        <w:pStyle w:val="ListParagraph"/>
        <w:numPr>
          <w:ilvl w:val="0"/>
          <w:numId w:val="1"/>
        </w:numPr>
      </w:pPr>
      <w:r>
        <w:t>Mexico = MEX</w:t>
      </w:r>
    </w:p>
    <w:p w:rsidR="00A33D2F" w:rsidRDefault="00A33D2F" w:rsidP="00A33D2F">
      <w:pPr>
        <w:pStyle w:val="ListParagraph"/>
        <w:numPr>
          <w:ilvl w:val="0"/>
          <w:numId w:val="1"/>
        </w:numPr>
      </w:pPr>
      <w:r>
        <w:t>New Zealand = NZL</w:t>
      </w:r>
    </w:p>
    <w:p w:rsidR="00A33D2F" w:rsidRDefault="00A33D2F" w:rsidP="00A33D2F">
      <w:pPr>
        <w:pStyle w:val="ListParagraph"/>
        <w:numPr>
          <w:ilvl w:val="0"/>
          <w:numId w:val="1"/>
        </w:numPr>
      </w:pPr>
      <w:r>
        <w:t>Finland = FIN</w:t>
      </w:r>
    </w:p>
    <w:p w:rsidR="00A33D2F" w:rsidRDefault="00A33D2F" w:rsidP="00A33D2F"/>
    <w:p w:rsidR="00A33D2F" w:rsidRDefault="00A33D2F" w:rsidP="00A33D2F">
      <w:r>
        <w:t>PV1MATH: Mathematics Score (plausible value 1)</w:t>
      </w:r>
    </w:p>
    <w:p w:rsidR="00A33D2F" w:rsidRDefault="00A33D2F" w:rsidP="00A33D2F"/>
    <w:p w:rsidR="00A33D2F" w:rsidRDefault="00A33D2F" w:rsidP="00A33D2F">
      <w:r>
        <w:t>ESCS: PISA’s measure of SES (socio-economic status)—it is standardized across all countries</w:t>
      </w:r>
    </w:p>
    <w:p w:rsidR="00A33D2F" w:rsidRDefault="00A33D2F" w:rsidP="00A33D2F"/>
    <w:p w:rsidR="00A33D2F" w:rsidRDefault="00A33D2F" w:rsidP="00A33D2F">
      <w:r>
        <w:t>ST25Q01: Language</w:t>
      </w:r>
    </w:p>
    <w:p w:rsidR="00A33D2F" w:rsidRDefault="00A33D2F" w:rsidP="00A33D2F">
      <w:pPr>
        <w:pStyle w:val="ListParagraph"/>
        <w:numPr>
          <w:ilvl w:val="0"/>
          <w:numId w:val="2"/>
        </w:numPr>
      </w:pPr>
      <w:r>
        <w:t>Same as test = 1</w:t>
      </w:r>
    </w:p>
    <w:p w:rsidR="00A33D2F" w:rsidRDefault="00A33D2F" w:rsidP="00A33D2F">
      <w:pPr>
        <w:pStyle w:val="ListParagraph"/>
        <w:numPr>
          <w:ilvl w:val="0"/>
          <w:numId w:val="2"/>
        </w:numPr>
      </w:pPr>
      <w:r>
        <w:t>Other = 2</w:t>
      </w:r>
    </w:p>
    <w:p w:rsidR="00A33D2F" w:rsidRDefault="00A33D2F" w:rsidP="00A33D2F"/>
    <w:p w:rsidR="00A33D2F" w:rsidRDefault="00A33D2F" w:rsidP="00A33D2F">
      <w:r>
        <w:t>ST29Q04: I enjoy math</w:t>
      </w:r>
    </w:p>
    <w:p w:rsidR="00A33D2F" w:rsidRDefault="00A33D2F" w:rsidP="00A33D2F">
      <w:pPr>
        <w:pStyle w:val="ListParagraph"/>
        <w:numPr>
          <w:ilvl w:val="0"/>
          <w:numId w:val="3"/>
        </w:numPr>
      </w:pPr>
      <w:r>
        <w:t>1= Strongly Agree</w:t>
      </w:r>
    </w:p>
    <w:p w:rsidR="00A33D2F" w:rsidRDefault="00A33D2F" w:rsidP="00A33D2F">
      <w:pPr>
        <w:pStyle w:val="ListParagraph"/>
        <w:numPr>
          <w:ilvl w:val="0"/>
          <w:numId w:val="3"/>
        </w:numPr>
      </w:pPr>
      <w:r>
        <w:t>2 = Agree</w:t>
      </w:r>
    </w:p>
    <w:p w:rsidR="00A33D2F" w:rsidRDefault="00A33D2F" w:rsidP="00A33D2F">
      <w:pPr>
        <w:pStyle w:val="ListParagraph"/>
        <w:numPr>
          <w:ilvl w:val="0"/>
          <w:numId w:val="3"/>
        </w:numPr>
      </w:pPr>
      <w:r>
        <w:t>3 = Disagree</w:t>
      </w:r>
    </w:p>
    <w:p w:rsidR="00A33D2F" w:rsidRDefault="00A33D2F" w:rsidP="00A33D2F">
      <w:pPr>
        <w:pStyle w:val="ListParagraph"/>
        <w:numPr>
          <w:ilvl w:val="0"/>
          <w:numId w:val="3"/>
        </w:numPr>
      </w:pPr>
      <w:r>
        <w:t>4 = Strongly Disagree</w:t>
      </w:r>
    </w:p>
    <w:p w:rsidR="00A33D2F" w:rsidRDefault="00A33D2F" w:rsidP="00A33D2F"/>
    <w:p w:rsidR="00A33D2F" w:rsidRDefault="00A33D2F" w:rsidP="00A33D2F">
      <w:r>
        <w:t>ST04Q01: Gender</w:t>
      </w:r>
    </w:p>
    <w:p w:rsidR="00A33D2F" w:rsidRDefault="00A33D2F" w:rsidP="00A33D2F">
      <w:pPr>
        <w:pStyle w:val="ListParagraph"/>
        <w:numPr>
          <w:ilvl w:val="0"/>
          <w:numId w:val="4"/>
        </w:numPr>
      </w:pPr>
      <w:r>
        <w:t>Female = 1</w:t>
      </w:r>
    </w:p>
    <w:p w:rsidR="00A33D2F" w:rsidRDefault="00A33D2F" w:rsidP="00A33D2F">
      <w:pPr>
        <w:pStyle w:val="ListParagraph"/>
        <w:numPr>
          <w:ilvl w:val="0"/>
          <w:numId w:val="4"/>
        </w:numPr>
      </w:pPr>
      <w:r>
        <w:t>Male = 2</w:t>
      </w:r>
    </w:p>
    <w:p w:rsidR="00A33D2F" w:rsidRDefault="00A33D2F" w:rsidP="00A33D2F"/>
    <w:p w:rsidR="00A33D2F" w:rsidRDefault="00A33D2F" w:rsidP="00A33D2F">
      <w:r>
        <w:t>ST48Q05: Plan to pursue math-related career? (check box format)</w:t>
      </w:r>
    </w:p>
    <w:p w:rsidR="00A33D2F" w:rsidRDefault="00A33D2F" w:rsidP="00A33D2F">
      <w:pPr>
        <w:pStyle w:val="ListParagraph"/>
        <w:numPr>
          <w:ilvl w:val="0"/>
          <w:numId w:val="5"/>
        </w:numPr>
      </w:pPr>
      <w:r>
        <w:t>Math = 1</w:t>
      </w:r>
    </w:p>
    <w:p w:rsidR="00A33D2F" w:rsidRDefault="00A33D2F" w:rsidP="00A33D2F">
      <w:pPr>
        <w:pStyle w:val="ListParagraph"/>
        <w:numPr>
          <w:ilvl w:val="0"/>
          <w:numId w:val="5"/>
        </w:numPr>
      </w:pPr>
      <w:r>
        <w:t>Science = 2</w:t>
      </w:r>
    </w:p>
    <w:p w:rsidR="00A33D2F" w:rsidRDefault="00A33D2F" w:rsidP="00A33D2F"/>
    <w:p w:rsidR="00A33D2F" w:rsidRDefault="0045580E" w:rsidP="00A33D2F">
      <w:r>
        <w:t>ST76Q01: experience with applied math tasks in lessons</w:t>
      </w:r>
    </w:p>
    <w:p w:rsidR="0045580E" w:rsidRDefault="0045580E" w:rsidP="0045580E">
      <w:pPr>
        <w:pStyle w:val="ListParagraph"/>
        <w:numPr>
          <w:ilvl w:val="0"/>
          <w:numId w:val="6"/>
        </w:numPr>
      </w:pPr>
      <w:r>
        <w:t>Frequently = 1</w:t>
      </w:r>
    </w:p>
    <w:p w:rsidR="0045580E" w:rsidRDefault="0045580E" w:rsidP="0045580E">
      <w:pPr>
        <w:pStyle w:val="ListParagraph"/>
        <w:numPr>
          <w:ilvl w:val="0"/>
          <w:numId w:val="6"/>
        </w:numPr>
      </w:pPr>
      <w:r>
        <w:t>Sometimes = 2</w:t>
      </w:r>
    </w:p>
    <w:p w:rsidR="0045580E" w:rsidRDefault="0045580E" w:rsidP="0045580E">
      <w:pPr>
        <w:pStyle w:val="ListParagraph"/>
        <w:numPr>
          <w:ilvl w:val="0"/>
          <w:numId w:val="6"/>
        </w:numPr>
      </w:pPr>
      <w:r>
        <w:t>Rarely = 3</w:t>
      </w:r>
    </w:p>
    <w:p w:rsidR="0045580E" w:rsidRDefault="0045580E" w:rsidP="0045580E"/>
    <w:p w:rsidR="0045580E" w:rsidRDefault="0045580E" w:rsidP="0045580E">
      <w:r>
        <w:t>ST37Q05: Confidence towards solving an equation of the type 3x+5=17</w:t>
      </w:r>
    </w:p>
    <w:p w:rsidR="0045580E" w:rsidRDefault="0045580E" w:rsidP="0045580E">
      <w:pPr>
        <w:pStyle w:val="ListParagraph"/>
        <w:numPr>
          <w:ilvl w:val="0"/>
          <w:numId w:val="7"/>
        </w:numPr>
      </w:pPr>
      <w:r>
        <w:t>Very Confident = 1</w:t>
      </w:r>
    </w:p>
    <w:p w:rsidR="0045580E" w:rsidRDefault="0045580E" w:rsidP="0045580E">
      <w:pPr>
        <w:pStyle w:val="ListParagraph"/>
        <w:numPr>
          <w:ilvl w:val="0"/>
          <w:numId w:val="7"/>
        </w:numPr>
      </w:pPr>
      <w:r>
        <w:t>Confident = 2</w:t>
      </w:r>
    </w:p>
    <w:p w:rsidR="0045580E" w:rsidRDefault="0045580E" w:rsidP="0045580E">
      <w:pPr>
        <w:pStyle w:val="ListParagraph"/>
        <w:numPr>
          <w:ilvl w:val="0"/>
          <w:numId w:val="7"/>
        </w:numPr>
      </w:pPr>
      <w:r>
        <w:t>Not very confident = 3</w:t>
      </w:r>
    </w:p>
    <w:p w:rsidR="0045580E" w:rsidRPr="00A33D2F" w:rsidRDefault="0045580E" w:rsidP="0045580E">
      <w:pPr>
        <w:pStyle w:val="ListParagraph"/>
        <w:numPr>
          <w:ilvl w:val="0"/>
          <w:numId w:val="7"/>
        </w:numPr>
      </w:pPr>
      <w:r>
        <w:t>Not at all confident = 4</w:t>
      </w:r>
      <w:bookmarkStart w:id="0" w:name="_GoBack"/>
      <w:bookmarkEnd w:id="0"/>
    </w:p>
    <w:sectPr w:rsidR="0045580E" w:rsidRPr="00A33D2F" w:rsidSect="004C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01B1"/>
    <w:multiLevelType w:val="hybridMultilevel"/>
    <w:tmpl w:val="140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32721"/>
    <w:multiLevelType w:val="hybridMultilevel"/>
    <w:tmpl w:val="AD9E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C7DE5"/>
    <w:multiLevelType w:val="hybridMultilevel"/>
    <w:tmpl w:val="3458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01A66"/>
    <w:multiLevelType w:val="hybridMultilevel"/>
    <w:tmpl w:val="00E4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F6060"/>
    <w:multiLevelType w:val="hybridMultilevel"/>
    <w:tmpl w:val="1AC0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E7721"/>
    <w:multiLevelType w:val="hybridMultilevel"/>
    <w:tmpl w:val="0402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63BE3"/>
    <w:multiLevelType w:val="hybridMultilevel"/>
    <w:tmpl w:val="5A9C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2F"/>
    <w:rsid w:val="00052753"/>
    <w:rsid w:val="00131BC2"/>
    <w:rsid w:val="001B3008"/>
    <w:rsid w:val="002E3063"/>
    <w:rsid w:val="003E15DD"/>
    <w:rsid w:val="0045580E"/>
    <w:rsid w:val="004C2F52"/>
    <w:rsid w:val="0098202E"/>
    <w:rsid w:val="00A33D2F"/>
    <w:rsid w:val="00D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9E2C5"/>
  <w14:defaultImageDpi w14:val="32767"/>
  <w15:chartTrackingRefBased/>
  <w15:docId w15:val="{C26D4A3D-9292-1041-9F97-5BA658F9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008"/>
    <w:rPr>
      <w:rFonts w:ascii="Times New Roman" w:hAnsi="Times New Roman"/>
    </w:rPr>
  </w:style>
  <w:style w:type="paragraph" w:styleId="Heading1">
    <w:name w:val="heading 1"/>
    <w:next w:val="Normal"/>
    <w:link w:val="Heading1Char"/>
    <w:autoRedefine/>
    <w:uiPriority w:val="9"/>
    <w:qFormat/>
    <w:rsid w:val="00131BC2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next w:val="Normal"/>
    <w:link w:val="Heading2Char"/>
    <w:autoRedefine/>
    <w:uiPriority w:val="9"/>
    <w:semiHidden/>
    <w:unhideWhenUsed/>
    <w:qFormat/>
    <w:rsid w:val="00131BC2"/>
    <w:pPr>
      <w:keepNext/>
      <w:keepLines/>
      <w:spacing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131BC2"/>
    <w:pPr>
      <w:keepNext/>
      <w:keepLines/>
      <w:spacing w:line="480" w:lineRule="auto"/>
      <w:ind w:firstLine="720"/>
      <w:outlineLvl w:val="2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4">
    <w:name w:val="heading 4"/>
    <w:next w:val="Normal"/>
    <w:link w:val="Heading4Char"/>
    <w:autoRedefine/>
    <w:uiPriority w:val="9"/>
    <w:semiHidden/>
    <w:unhideWhenUsed/>
    <w:qFormat/>
    <w:rsid w:val="00131BC2"/>
    <w:pPr>
      <w:keepNext/>
      <w:keepLines/>
      <w:spacing w:line="480" w:lineRule="auto"/>
      <w:ind w:firstLine="720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C2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BC2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itle">
    <w:name w:val="Title"/>
    <w:next w:val="Normal"/>
    <w:link w:val="TitleChar"/>
    <w:autoRedefine/>
    <w:uiPriority w:val="10"/>
    <w:qFormat/>
    <w:rsid w:val="0098202E"/>
    <w:pPr>
      <w:spacing w:after="240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2E"/>
    <w:rPr>
      <w:rFonts w:ascii="Times New Roman" w:eastAsiaTheme="majorEastAsia" w:hAnsi="Times New Roman" w:cstheme="majorBidi"/>
      <w:b/>
      <w:color w:val="000000" w:themeColor="text1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31BC2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BC2"/>
    <w:rPr>
      <w:rFonts w:ascii="Times New Roman" w:eastAsiaTheme="majorEastAsia" w:hAnsi="Times New Roman" w:cstheme="majorBidi"/>
      <w:b/>
      <w:i/>
      <w:iCs/>
      <w:color w:val="000000" w:themeColor="text1"/>
    </w:rPr>
  </w:style>
  <w:style w:type="paragraph" w:styleId="BlockText">
    <w:name w:val="Block Text"/>
    <w:autoRedefine/>
    <w:uiPriority w:val="99"/>
    <w:unhideWhenUsed/>
    <w:qFormat/>
    <w:rsid w:val="003E15DD"/>
    <w:pPr>
      <w:ind w:left="720"/>
    </w:pPr>
    <w:rPr>
      <w:rFonts w:ascii="Times New Roman" w:eastAsiaTheme="minorEastAsia" w:hAnsi="Times New Roman"/>
      <w:iCs/>
      <w:color w:val="000000" w:themeColor="text1"/>
    </w:rPr>
  </w:style>
  <w:style w:type="paragraph" w:styleId="Caption">
    <w:name w:val="caption"/>
    <w:next w:val="Normal"/>
    <w:autoRedefine/>
    <w:uiPriority w:val="35"/>
    <w:unhideWhenUsed/>
    <w:qFormat/>
    <w:rsid w:val="00DC7E38"/>
    <w:pPr>
      <w:spacing w:after="240"/>
    </w:pPr>
    <w:rPr>
      <w:rFonts w:ascii="Times New Roman" w:hAnsi="Times New Roman"/>
      <w:iCs/>
      <w:color w:val="000000" w:themeColor="text1"/>
      <w:szCs w:val="18"/>
    </w:rPr>
  </w:style>
  <w:style w:type="paragraph" w:styleId="ListParagraph">
    <w:name w:val="List Paragraph"/>
    <w:basedOn w:val="Normal"/>
    <w:uiPriority w:val="34"/>
    <w:qFormat/>
    <w:rsid w:val="00A3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gledowl/Box%20Sync/Default%20Sync%20Folder/Word%20Templates/Bas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Basic.dotx</Template>
  <TotalTime>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Engledowl</dc:creator>
  <cp:keywords/>
  <dc:description/>
  <cp:lastModifiedBy>Christopher Engledowl</cp:lastModifiedBy>
  <cp:revision>1</cp:revision>
  <dcterms:created xsi:type="dcterms:W3CDTF">2018-01-31T20:54:00Z</dcterms:created>
  <dcterms:modified xsi:type="dcterms:W3CDTF">2018-01-31T21:08:00Z</dcterms:modified>
</cp:coreProperties>
</file>